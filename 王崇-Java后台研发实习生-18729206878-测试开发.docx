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3594735</wp:posOffset>
                </wp:positionV>
                <wp:extent cx="4859020" cy="521716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521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210" w:hanging="240" w:hanging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网页聊天室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8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  <w:t>网页端的用户注册/登录账号、群聊、私聊、下线。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8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项目功能：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1. 用户向服务器注册，服务器保存其设置的用户名和密码。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2. 用户登录，服务器更新信息，并通知所有当前已在线用户该用户上线。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3. 所有成功登陆的用户可以进行私聊、群聊。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kern w:val="0"/>
                                <w:sz w:val="18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4. 用户下线通知，服务器更新信息，并通知所有当前已在线用户该用户离线。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78" w:leftChars="85" w:firstLine="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项目测试：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使用 JUnit 测试框架，利用注解来标注需要进行的测试。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分析测试点，编写测试用例，进行功能、安全、兼容性。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安全方面：对用户的登录和注册进行验证，发现 SQL 注入问题，使用预编译。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兼容性：在 Chrome、FireFox 上运行正常，但是 IE 浏览器有部分页面重叠的问题。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使用技术：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Servlet、DruidDataSource、Gson、Junit、Lombok、Apache commons I/O。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项目源码：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"https://github.com/epochong/chatroom_websocket"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https://github.com/epochong/chatroom_websocket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2"/>
                                <w:szCs w:val="22"/>
                                <w:lang w:val="en-US" w:eastAsia="zh-CN"/>
                              </w:rPr>
                              <w:t>性能测试框架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一个简易的性能测试框架。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58" w:leftChars="85" w:hanging="180" w:hangingChars="1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项目功能：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采用注解及反射来测试系统在特定负载的情况下，响应时间和稳定性的表现情况。通过接口来标注待测试类，通过注解来标注待测试方法和指定测试配置实现性能测试。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项目测试：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360" w:firstLineChars="2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1. 利用单元测试针对代码中每个模块的功能进行测试。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360" w:firstLineChars="20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2. 利用白盒测试的逻辑覆盖对代码进行测试。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使用技术：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>注解、反射、I/O、类集。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szCs w:val="24"/>
                                <w:lang w:val="en-US" w:eastAsia="zh-CN"/>
                              </w:rPr>
                              <w:t xml:space="preserve"> 项目源码：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"https://github.com/epochong/benchmark"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https://github.com/epochong/benchmark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18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color w:val="595959"/>
                                <w:sz w:val="18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pt;margin-top:283.05pt;height:410.8pt;width:382.6pt;z-index:251657216;mso-width-relative:page;mso-height-relative:page;" filled="f" stroked="f" coordsize="21600,21600" o:gfxdata="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LWOfZzdAAAADAEAAA8AAAAAAAAAAQAgAAAAIgAAAGRycy9k&#10;b3ducmV2LnhtbFBLAQIUABQAAAAIAIdO4kBZZZWiiwEAAO8CAAAOAAAAAAAAAAEAIAAAACw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210" w:hanging="240" w:hanging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1"/>
                          <w:szCs w:val="21"/>
                          <w:lang w:val="en-US" w:eastAsia="zh-CN"/>
                        </w:rPr>
                        <w:t>网页聊天室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8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  <w:t>网页端的用户注册/登录账号、群聊、私聊、下线。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8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项目功能：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1. 用户向服务器注册，服务器保存其设置的用户名和密码。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2. 用户登录，服务器更新信息，并通知所有当前已在线用户该用户上线。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3. 所有成功登陆的用户可以进行私聊、群聊。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kern w:val="0"/>
                          <w:sz w:val="18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4. 用户下线通知，服务器更新信息，并通知所有当前已在线用户该用户离线。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78" w:leftChars="85" w:firstLine="0" w:firstLine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项目测试：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使用 JUnit 测试框架，利用注解来标注需要进行的测试。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firstLine="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分析测试点，编写测试用例，进行功能、安全、兼容性。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firstLine="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安全方面：对用户的登录和注册进行验证，发现 SQL 注入问题，使用预编译。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firstLine="0" w:firstLineChars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兼容性：在 Chrome、FireFox 上运行正常，但是 IE 浏览器有部分页面重叠的问题。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使用技术：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Servlet、DruidDataSource、Gson、Junit、Lombok、Apache commons I/O。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项目源码：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"https://github.com/epochong/chatroom_websocket"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https://github.com/epochong/chatroom_websocket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2"/>
                          <w:szCs w:val="22"/>
                          <w:lang w:val="en-US" w:eastAsia="zh-CN"/>
                        </w:rPr>
                        <w:t>性能测试框架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一个简易的性能测试框架。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58" w:leftChars="85" w:hanging="180" w:hangingChars="10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>项目功能：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  <w:t>采用注解及反射来测试系统在特定负载的情况下，响应时间和稳定性的表现情况。通过接口来标注待测试类，通过注解来标注待测试方法和指定测试配置实现性能测试。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项目测试：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360" w:firstLineChars="2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1. 利用单元测试针对代码中每个模块的功能进行测试。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360" w:firstLineChars="20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2. 利用白盒测试的逻辑覆盖对代码进行测试。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使用技术：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  <w:t>注解、反射、I/O、类集。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szCs w:val="24"/>
                          <w:lang w:val="en-US" w:eastAsia="zh-CN"/>
                        </w:rPr>
                        <w:t xml:space="preserve"> 项目源码：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"https://github.com/epochong/benchmark"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https://github.com/epochong/benchmark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18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color w:val="595959"/>
                          <w:sz w:val="18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3353435</wp:posOffset>
                </wp:positionV>
                <wp:extent cx="1653540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  <w:lang w:val="en-US"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29.8pt;margin-top:264.05pt;height:19.2pt;width:130.2pt;z-index:251640832;mso-width-relative:page;mso-height-relative:page;" filled="f" stroked="f" coordsize="21600,21600" o:gfxdata="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a97EfXAAAACwEAAA8AAAAAAAAA&#10;AQAgAAAAIgAAAGRycy9kb3ducmV2LnhtbFBLAQIUABQAAAAIAIdO4kCYhceP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  <w:lang w:val="en-US" w:eastAsia="zh-CN"/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3321685</wp:posOffset>
                </wp:positionV>
                <wp:extent cx="227330" cy="243840"/>
                <wp:effectExtent l="150495" t="117475" r="109855" b="18732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4384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7.1pt;margin-top:261.55pt;height:19.2pt;width:17.9pt;z-index:251639808;v-text-anchor:middle;mso-width-relative:page;mso-height-relative:page;" fillcolor="#2192BC" filled="t" stroked="f" coordsize="21600,21600" o:gfxdata="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uAYYS3AAAAAsBAAAPAAAAAAAAAAEAIAAAACIAAABkcnMvZG93bnJldi54bWxQSwECFAAUAAAA&#10;CACHTuJAsM+FdFwCAACGBAAADgAAAAAAAAABACAAAAAr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3321685</wp:posOffset>
                </wp:positionV>
                <wp:extent cx="227330" cy="243840"/>
                <wp:effectExtent l="78105" t="62865" r="106045" b="12001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4384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7pt;margin-top:261.55pt;height:19.2pt;width:17.9pt;z-index:251641856;v-text-anchor:middle;mso-width-relative:page;mso-height-relative:page;" fillcolor="#4A4E59" filled="t" stroked="f" coordsize="21600,21600" o:gfxdata="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XwY282AAAAAsBAAAPAAAAAAAAAAEAIAAAACIAAABkcnMvZG93bnJldi54&#10;bWxQSwECFAAUAAAACACHTuJA6bZEdWwCAACuBAAADgAAAAAAAAABACAAAAAnAQAAZHJzL2Uyb0Rv&#10;Yy54bWxQSwUGAAAAAAYABgBZAQAABQ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3321685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8.55pt;margin-top:261.55pt;height:20.4pt;width:370.55pt;z-index:251638784;v-text-anchor:middle;mso-width-relative:page;mso-height-relative:page;" fillcolor="#4A4E59" filled="t" stroked="f" coordsize="4706252,259229" o:gfxdata="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B/E4R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259715</wp:posOffset>
            </wp:positionV>
            <wp:extent cx="1247775" cy="1784350"/>
            <wp:effectExtent l="0" t="0" r="1905" b="13970"/>
            <wp:wrapNone/>
            <wp:docPr id="16" name="图片 16" descr="正式1寸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正式1寸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5824855</wp:posOffset>
                </wp:positionV>
                <wp:extent cx="1899285" cy="5683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外语证书：CET4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荣誉证书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优秀共青团员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75pt;margin-top:458.65pt;height:44.75pt;width:149.55pt;z-index:251659264;mso-width-relative:page;mso-height-relative:page;" filled="f" stroked="f" coordsize="21600,21600" o:gfxdata="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CRMFvfdAAAADQEAAA8AAAAAAAAAAQAgAAAAIgAAAGRycy9kb3du&#10;cmV2LnhtbFBLAQIUABQAAAAIAIdO4kD2D7X9iAEAAO4CAAAOAAAAAAAAAAEAIAAAACw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外语证书：CET4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荣誉证书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优秀共青团员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4937125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5pt;margin-top:388.75pt;height:41.75pt;width:130.55pt;z-index:251625472;v-text-anchor:middle;mso-width-relative:page;mso-height-relative:page;" filled="f" stroked="f" coordsize="21600,21600" o:gfxdata="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JDJA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5014595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4.85pt;height:27.3pt;width:171.7pt;z-index:251619328;v-text-anchor:middle;mso-width-relative:page;mso-height-relative:page;" fillcolor="#2192BC" filled="t" stroked="f" coordsize="21600,21600" o:gfxdata="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pqYlDcAAAADAEAAA8AAAAAAAAAAQAgAAAAIgAAAGRycy9kb3ducmV2&#10;LnhtbFBLAQIUABQAAAAIAIdO4kD4PdB+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4901565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85.95pt;height:8.9pt;width:15pt;z-index:251622400;v-text-anchor:middle;mso-width-relative:page;mso-height-relative:page;" fillcolor="#114F65" filled="t" stroked="f" coordsize="21600,21600" o:gfxdata="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uGCq9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4036695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7pt;margin-top:317.85pt;height:12.4pt;width:12.4pt;z-index:251612160;v-text-anchor:middle;mso-width-relative:page;mso-height-relative:page;" fillcolor="#FFFFFF" filled="t" stroked="f" coordsize="577593,577592" o:gfxdata="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4350385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85pt;margin-top:342.55pt;height:8.3pt;width:12.4pt;z-index:251610112;v-text-anchor:middle;mso-width-relative:page;mso-height-relative:page;" fillcolor="#FFFFFF" filled="t" stroked="f" coordsize="4974795,3320682" o:gfxdata="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Jcs&#10;dXXZAAAADQEAAA8AAAAAAAAAAQAgAAAAIgAAAGRycy9kb3ducmV2LnhtbFBLAQIUABQAAAAIAIdO&#10;4kCYfFJwzQIAAKsGAAAOAAAAAAAAAAEAIAAAACgBAABkcnMvZTJvRG9jLnhtbFBLBQYAAAAABgAG&#10;AFkBAABn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8063865</wp:posOffset>
            </wp:positionV>
            <wp:extent cx="971550" cy="971550"/>
            <wp:effectExtent l="0" t="0" r="3810" b="3810"/>
            <wp:wrapNone/>
            <wp:docPr id="21" name="图片 2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githu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-1024890</wp:posOffset>
            </wp:positionH>
            <wp:positionV relativeFrom="paragraph">
              <wp:posOffset>8055610</wp:posOffset>
            </wp:positionV>
            <wp:extent cx="966470" cy="966470"/>
            <wp:effectExtent l="0" t="0" r="8890" b="8890"/>
            <wp:wrapNone/>
            <wp:docPr id="20" name="图片 20" descr="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o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-1061720</wp:posOffset>
                </wp:positionH>
                <wp:positionV relativeFrom="paragraph">
                  <wp:posOffset>7654290</wp:posOffset>
                </wp:positionV>
                <wp:extent cx="2200910" cy="4064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40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Blog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"https://epochong.github.io/" </w:instrTex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epochong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GitHub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"https://github.com/epochong" </w:instrTex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MyGitb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6pt;margin-top:602.7pt;height:32pt;width:173.3pt;z-index:251778048;mso-width-relative:page;mso-height-relative:page;" filled="f" stroked="f" coordsize="21600,21600" o:gfxdata="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xI1KA3AAAAA4BAAAPAAAAAAAAAAEAIAAAACIAAABkcnMvZG93bnJl&#10;di54bWxQSwECFAAUAAAACACHTuJA97PGb4cBAADsAgAADgAAAAAAAAABACAAAAAr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Blog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"https://epochong.github.io/" </w:instrTex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epochong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GitHub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"https://github.com/epochong" </w:instrTex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MyGitb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3826510</wp:posOffset>
                </wp:positionV>
                <wp:extent cx="160401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default" w:eastAsia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Tel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187-2920-6878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Email：epochong@163.com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6pt;margin-top:301.3pt;height:107.2pt;width:126.3pt;z-index:251609088;mso-width-relative:page;mso-height-relative:page;" filled="f" stroked="f" coordsize="21600,21600" o:gfxdata="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xfUHQ2gAAAAsBAAAPAAAAAAAAAAEAIAAAACIAAABkcnMvZG93bnJl&#10;di54bWxQSwECFAAUAAAACACHTuJAoL7sNI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default" w:eastAsia="方正兰亭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Tel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187-2920-6878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Email：epochong@163.com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3053715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5pt;margin-top:240.45pt;height:37.9pt;width:125.25pt;z-index:251624448;v-text-anchor:middle;mso-width-relative:page;mso-height-relative:page;" filled="f" stroked="f" coordsize="21600,21600" o:gfxdata="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M3aLv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3141980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7.4pt;height:27.3pt;width:171.7pt;z-index:251607040;v-text-anchor:middle;mso-width-relative:page;mso-height-relative:page;" fillcolor="#2192BC" filled="t" stroked="f" coordsize="21600,21600" o:gfxdata="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OzP7PbAAAADAEAAA8AAAAAAAAAAQAgAAAAIgAAAGRycy9k&#10;b3ducmV2LnhtbFBLAQIUABQAAAAIAIdO4kD6hHJjOAIAAFIEAAAOAAAAAAAAAAEAIAAAACoBAABk&#10;cnMvZTJvRG9jLnhtbFBLBQYAAAAABgAGAFkBAADU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3028950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8.5pt;height:8.9pt;width:15pt;z-index:251621376;v-text-anchor:middle;mso-width-relative:page;mso-height-relative:page;" fillcolor="#114F65" filled="t" stroked="f" coordsize="21600,21600" o:gfxdata="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FXUFd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-1236345</wp:posOffset>
                </wp:positionH>
                <wp:positionV relativeFrom="paragraph">
                  <wp:posOffset>2849245</wp:posOffset>
                </wp:positionV>
                <wp:extent cx="22523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240" w:firstLineChars="10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97.35pt;margin-top:224.35pt;height:38.4pt;width:177.35pt;z-index:251616256;mso-width-relative:page;mso-height-relative:page;" filled="f" stroked="f" coordsize="21600,21600" o:gfxdata="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TsoJ62QAAAAwBAAAPAAAA&#10;AAAAAAEAIAAAACIAAABkcnMvZG93bnJldi54bWxQSwECFAAUAAAACACHTuJA2GTZ9aIBAAAR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240" w:firstLineChars="10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-959485</wp:posOffset>
                </wp:positionH>
                <wp:positionV relativeFrom="paragraph">
                  <wp:posOffset>6841490</wp:posOffset>
                </wp:positionV>
                <wp:extent cx="1398905" cy="52260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52260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学习记录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5pt;margin-top:538.7pt;height:41.15pt;width:110.15pt;z-index:251626496;v-text-anchor:middle;mso-width-relative:page;mso-height-relative:page;" filled="f" stroked="f" coordsize="21600,21600" o:gfxdata="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T4d8tsAAAANAQAADwAAAAAAAAABACAAAAAiAAAA&#10;ZHJzL2Rvd25yZXYueG1sUEsBAhQAFAAAAAgAh07iQE153KDLAQAAagMAAA4AAAAAAAAAAQAgAAAA&#10;Kg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学习记录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6836410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0.8pt;margin-top:538.3pt;height:8.9pt;width:15pt;z-index:251623424;v-text-anchor:middle;mso-width-relative:page;mso-height-relative:page;" fillcolor="#114F65" filled="t" stroked="f" coordsize="21600,21600" o:gfxdata="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EqdrT2QAAAA0BAAAPAAAAAAAAAAEAIAAAACIAAABkcnMvZG93&#10;bnJldi54bWxQSwECFAAUAAAACACHTuJAADiZGv8BAAC8AwAADgAAAAAAAAABACAAAAAoAQAAZHJz&#10;L2Uyb0RvYy54bWxQSwUGAAAAAAYABgBZAQAAmQUA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6949440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85pt;margin-top:547.2pt;height:27.3pt;width:171.7pt;z-index:251620352;v-text-anchor:middle;mso-width-relative:page;mso-height-relative:page;" fillcolor="#2192BC" filled="t" stroked="f" coordsize="21600,21600" o:gfxdata="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0xcbbcAAAADgEAAA8AAAAAAAAAAQAgAAAAIgAAAGRycy9kb3ducmV2&#10;LnhtbFBLAQIUABQAAAAIAIdO4kBg/eKLMQIAAEcEAAAOAAAAAAAAAAEAIAAAACsBAABkcnMvZTJv&#10;RG9jLnhtbFBLBQYAAAAABgAGAFkBAADO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213360</wp:posOffset>
                </wp:positionV>
                <wp:extent cx="5001260" cy="3103245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260" cy="310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Java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熟练掌握JavaSE基础，数组、三大特性、类、抽象类、接口。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熟悉Java中的多线程、集合类、反射、泛型、I/O。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熟悉常用的设计模式，如单例模式、工厂模式、代理模式。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熟悉JSP、Servlet等Java Web技术。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了解 Mybatis、SpringMVC、SpringBoot等技术。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熟练掌握IDEA、Eclipse等工具进行开发。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◆ 熟练使用项目管理工具，如：Maven、Git。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数据结构和算法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熟悉常用的数据结构，如：线性表、二叉树、堆。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358" w:leftChars="85" w:hanging="180" w:hanging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熟悉常用排序算法，如：快速排序、归并排序、堆排序。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bookmarkStart w:id="0" w:name="OLE_LINK1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</w:rPr>
                              <w:t>★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MySQL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80" w:firstLineChars="100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</w:rPr>
                              <w:t>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熟练掌握数据库常用建库、建表以及增、删、改、查等操作。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65pt;margin-top:16.8pt;height:244.35pt;width:393.8pt;z-index:251676672;mso-width-relative:page;mso-height-relative:page;" filled="f" stroked="f" coordsize="21600,21600" o:gfxdata="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ej0FAtsAAAALAQAADwAAAAAAAAABACAAAAAiAAAAZHJzL2Rvd25y&#10;ZXYueG1sUEsBAhQAFAAAAAgAh07iQGZAR8e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  <w:t xml:space="preserve"> Java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熟练掌握JavaSE基础，数组、三大特性、类、抽象类、接口。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熟悉Java中的多线程、集合类、反射、泛型、I/O。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熟悉常用的设计模式，如单例模式、工厂模式、代理模式。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熟悉JSP、Servlet等Java Web技术。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了解 Mybatis、SpringMVC、SpringBoot等技术。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熟练掌握IDEA、Eclipse等工具进行开发。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◆ 熟练使用项目管理工具，如：Maven、Git。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  <w:t xml:space="preserve"> 数据结构和算法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default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 xml:space="preserve"> 熟悉常用的数据结构，如：线性表、二叉树、堆。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358" w:leftChars="85" w:hanging="180" w:hanging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 xml:space="preserve"> 熟悉常用排序算法，如：快速排序、归并排序、堆排序。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</w:pPr>
                      <w:bookmarkStart w:id="0" w:name="OLE_LINK1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</w:rPr>
                        <w:t>★</w:t>
                      </w:r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  <w:t xml:space="preserve"> MySQL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80" w:firstLineChars="100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</w:rPr>
                        <w:t>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 xml:space="preserve"> 熟练掌握数据库常用建库、建表以及增、删、改、查等操作。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7.8pt;margin-top:-3.5pt;height:20.4pt;width:17.9pt;z-index:251634688;v-text-anchor:middle;mso-width-relative:page;mso-height-relative:page;" fillcolor="#2192BC" filled="t" stroked="f" coordsize="21600,21600" o:gfxdata="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psNm9wAAAAJAQAADwAAAAAAAAABACAAAAAiAAAAZHJzL2Rvd25yZXYueG1sUEsBAhQAFAAA&#10;AAgAh07iQI9FVPJdAgAAhgQAAA4AAAAAAAAAAQAgAAAAKw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7.7pt;margin-top:-3.5pt;height:20.4pt;width:17.9pt;z-index:251636736;v-text-anchor:middle;mso-width-relative:page;mso-height-relative:page;" fillcolor="#4A4E59" filled="t" stroked="f" coordsize="21600,21600" o:gfxdata="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LCy2X2QAAAAk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-31115</wp:posOffset>
                </wp:positionV>
                <wp:extent cx="162242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  <w:lang w:val="en-US" w:eastAsia="zh-CN"/>
                              </w:rPr>
                              <w:t>掌握技能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0.5pt;margin-top:-2.45pt;height:19.2pt;width:127.75pt;z-index:251635712;mso-width-relative:page;mso-height-relative:page;" filled="f" stroked="f" coordsize="21600,21600" o:gfxdata="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QlL791wAAAAkBAAAPAAAAAAAA&#10;AAEAIAAAACIAAABkcnMvZG93bnJldi54bWxQSwECFAAUAAAACACHTuJATSV9NqEBAAAS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  <w:lang w:val="en-US" w:eastAsia="zh-CN"/>
                        </w:rPr>
                        <w:t>掌握技能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9.25pt;margin-top:-3.55pt;height:20.4pt;width:370.55pt;z-index:251633664;v-text-anchor:middle;mso-width-relative:page;mso-height-relative:page;" fillcolor="#4A4E59" filled="t" stroked="f" coordsize="4706252,259229" o:gfxdata="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EIobA3QAAAAkBAAAPAAAAAAAAAAEA&#10;IAAAACIAAABkcnMvZG93bnJldi54bWxQSwECFAAUAAAACACHTuJASjbRe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-429895</wp:posOffset>
                </wp:positionV>
                <wp:extent cx="4939665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665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</w:rPr>
                              <w:t>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2021.07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西安科技大学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全日制统招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7pt;margin-top:-33.85pt;height:97.2pt;width:388.95pt;z-index:251654144;mso-width-relative:page;mso-height-relative:page;" filled="f" stroked="f" coordsize="21600,21600" o:gfxdata="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suZKT2wAAAAsBAAAPAAAAAAAAAAEAIAAAACIAAABkcnMvZG93&#10;bnJldi54bWxQSwECFAAUAAAACACHTuJAdkyBfI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</w:rPr>
                        <w:t>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2021.07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   西安科技大学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全日制统招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-675640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>教育背景</w:t>
                            </w:r>
                            <w:bookmarkStart w:id="1" w:name="OLE_LINK2"/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bookmarkEnd w:id="1"/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29.9pt;margin-top:-53.2pt;height:19.2pt;width:147.95pt;z-index:251630592;mso-width-relative:page;mso-height-relative:page;" filled="f" stroked="f" coordsize="21600,21600" o:gfxdata="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4xS4BdkAAAAMAQAADwAAAAAA&#10;AAABACAAAAAiAAAAZHJzL2Rvd25yZXYueG1sUEsBAhQAFAAAAAgAh07iQIc43kS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>教育背景</w:t>
                      </w:r>
                      <w:bookmarkStart w:id="1" w:name="OLE_LINK2"/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    </w:t>
                      </w:r>
                      <w:bookmarkEnd w:id="1"/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-692150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7.9pt;margin-top:-54.5pt;height:20.4pt;width:17.9pt;z-index:251629568;v-text-anchor:middle;mso-width-relative:page;mso-height-relative:page;" fillcolor="#2192BC" filled="t" stroked="f" coordsize="21600,21600" o:gfxdata="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Je6nLdAAAADAEAAA8AAAAAAAAAAQAgAAAAIgAAAGRycy9kb3ducmV2LnhtbFBLAQIUABQA&#10;AAAIAIdO4kCPcQOq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-692150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7.8pt;margin-top:-54.5pt;height:20.4pt;width:17.9pt;z-index:251631616;v-text-anchor:middle;mso-width-relative:page;mso-height-relative:page;" fillcolor="#4A4E59" filled="t" stroked="f" coordsize="21600,21600" o:gfxdata="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lFJT82gAAAAwBAAAPAAAAAAAAAAEAIAAAACIAAABkcnMvZG93bnJl&#10;di54bWxQSwECFAAUAAAACACHTuJASDEgSW0CAACuBAAADgAAAAAAAAABACAAAAAp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-692785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9.35pt;margin-top:-54.55pt;height:20.4pt;width:370.55pt;z-index:251628544;v-text-anchor:middle;mso-width-relative:page;mso-height-relative:page;" fillcolor="#4A4E59" filled="t" stroked="f" coordsize="4706252,259229" o:gfxdata="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E6+R+bfAAAADAEAAA8AAAAAAAAA&#10;AQAgAAAAIgAAAGRycy9kb3ducmV2LnhtbFBLAQIUABQAAAAIAIdO4kCpEBSZfQQAAHIQAAAOAAAA&#10;AAAAAAEAIAAAAC4BAABkcnMvZTJvRG9jLnhtbFBLBQYAAAAABgAGAFkBAAAd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9104630</wp:posOffset>
                </wp:positionV>
                <wp:extent cx="4860290" cy="75565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755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★ 所持证书：英语四级、计算机二级、优秀共青团员。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18"/>
                                <w:lang w:val="en-US" w:eastAsia="zh-CN"/>
                              </w:rPr>
                              <w:t>★ 奖项荣誉：全国大学生数学竞赛三等奖、蓝桥杯省级三等奖。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2pt;margin-top:716.9pt;height:59.5pt;width:382.7pt;z-index:251658240;mso-width-relative:page;mso-height-relative:page;" filled="f" stroked="f" coordsize="21600,21600" o:gfxdata="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D3gzrLdAAAADQEAAA8AAAAAAAAAAQAgAAAAIgAAAGRycy9kb3du&#10;cmV2LnhtbFBLAQIUABQAAAAIAIdO4kCFy8gpiAEAAO4CAAAOAAAAAAAAAAEAIAAAACw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★ 所持证书：英语四级、计算机二级、优秀共青团员。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18"/>
                          <w:lang w:val="en-US" w:eastAsia="zh-CN"/>
                        </w:rPr>
                        <w:t>★ 奖项荣誉：全国大学生数学竞赛三等奖、蓝桥杯省级三等奖。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8823960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29.5pt;margin-top:694.8pt;height:19.2pt;width:147.95pt;z-index:251651072;mso-width-relative:page;mso-height-relative:page;" filled="f" stroked="f" coordsize="21600,21600" o:gfxdata="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GDQDtoAAAANAQAADwAA&#10;AAAAAAABACAAAAAiAAAAZHJzL2Rvd25yZXYueG1sUEsBAhQAFAAAAAgAh07iQIjQcGC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8799195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9.95pt;margin-top:692.85pt;height:20.4pt;width:370.55pt;z-index:251649024;v-text-anchor:middle;mso-width-relative:page;mso-height-relative:page;" fillcolor="#4A4E59" filled="t" stroked="f" coordsize="4706252,259229" o:gfxdata="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5J6nbuAAAAANAQAADwAAAAAAAAAB&#10;ACAAAAAiAAAAZHJzL2Rvd25yZXYueG1sUEsBAhQAFAAAAAgAh07iQFuwOEZ7BAAAchAAAA4AAAAA&#10;AAAAAQAgAAAALw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8799830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68.5pt;margin-top:692.9pt;height:20.4pt;width:17.9pt;z-index:251650048;v-text-anchor:middle;mso-width-relative:page;mso-height-relative:page;" fillcolor="#2192BC" filled="t" stroked="f" coordsize="21600,21600" o:gfxdata="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uRvhXeAAAADQEAAA8AAAAAAAAAAQAgAAAAIgAAAGRycy9kb3ducmV2LnhtbFBLAQIUABQA&#10;AAAIAIdO4kDsth3eXAIAAIYEAAAOAAAAAAAAAAEAIAAAAC0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8799830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08.4pt;margin-top:692.9pt;height:20.4pt;width:17.9pt;z-index:251652096;v-text-anchor:middle;mso-width-relative:page;mso-height-relative:page;" fillcolor="#4A4E59" filled="t" stroked="f" coordsize="21600,21600" o:gfxdata="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noQ0N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1270</wp:posOffset>
            </wp:positionH>
            <wp:positionV relativeFrom="paragraph">
              <wp:posOffset>-919480</wp:posOffset>
            </wp:positionV>
            <wp:extent cx="7546975" cy="10695940"/>
            <wp:effectExtent l="0" t="0" r="15875" b="10160"/>
            <wp:wrapNone/>
            <wp:docPr id="1" name="图片 1" descr="C:\Users\Administrator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2.png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-643255</wp:posOffset>
            </wp:positionH>
            <wp:positionV relativeFrom="paragraph">
              <wp:posOffset>303530</wp:posOffset>
            </wp:positionV>
            <wp:extent cx="1239520" cy="1735455"/>
            <wp:effectExtent l="0" t="0" r="10160" b="1905"/>
            <wp:wrapNone/>
            <wp:docPr id="68" name="图片 68" descr="1寸灰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1寸灰色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7395210</wp:posOffset>
            </wp:positionH>
            <wp:positionV relativeFrom="paragraph">
              <wp:posOffset>2153920</wp:posOffset>
            </wp:positionV>
            <wp:extent cx="1583055" cy="1583055"/>
            <wp:effectExtent l="323850" t="266700" r="245745" b="3028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3" t="802" r="5300" b="72737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501775" cy="58293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82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宋体"/>
                                <w:b w:val="0"/>
                                <w:bCs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王崇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45pt;margin-top:171.3pt;height:45.9pt;width:118.25pt;z-index:251617280;mso-width-relative:page;mso-height-relative:page;" filled="f" stroked="f" coordsize="21600,21600" o:gfxdata="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OVxU2vcAAAADAEAAA8AAAAAAAAAAQAgAAAAIgAAAGRycy9kb3du&#10;cmV2LnhtbFBLAQIUABQAAAAIAIdO4kDVleVH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eastAsia" w:eastAsia="宋体"/>
                          <w:b w:val="0"/>
                          <w:bCs w:val="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FFFFFF" w:themeColor="background1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Java测试开发实习生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Java测试开发实习生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506B3"/>
    <w:multiLevelType w:val="singleLevel"/>
    <w:tmpl w:val="4A0506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7669CA"/>
    <w:rsid w:val="00843008"/>
    <w:rsid w:val="008B11F0"/>
    <w:rsid w:val="00F14D4B"/>
    <w:rsid w:val="02812BC1"/>
    <w:rsid w:val="02B33936"/>
    <w:rsid w:val="04161431"/>
    <w:rsid w:val="0495241A"/>
    <w:rsid w:val="06A04152"/>
    <w:rsid w:val="06B02B15"/>
    <w:rsid w:val="084D3619"/>
    <w:rsid w:val="0AD10416"/>
    <w:rsid w:val="0AD611D5"/>
    <w:rsid w:val="0D1A49D5"/>
    <w:rsid w:val="0D375DF0"/>
    <w:rsid w:val="0D555B31"/>
    <w:rsid w:val="0F7708BC"/>
    <w:rsid w:val="12F70282"/>
    <w:rsid w:val="13FD4979"/>
    <w:rsid w:val="15536649"/>
    <w:rsid w:val="1793396A"/>
    <w:rsid w:val="18324614"/>
    <w:rsid w:val="19C62200"/>
    <w:rsid w:val="1DD0397B"/>
    <w:rsid w:val="21EC4042"/>
    <w:rsid w:val="227C346A"/>
    <w:rsid w:val="23850A1F"/>
    <w:rsid w:val="277A0251"/>
    <w:rsid w:val="27C53289"/>
    <w:rsid w:val="29492388"/>
    <w:rsid w:val="2B22699B"/>
    <w:rsid w:val="2B727C97"/>
    <w:rsid w:val="2DF15C53"/>
    <w:rsid w:val="2F712A5F"/>
    <w:rsid w:val="303E0FE6"/>
    <w:rsid w:val="334B244A"/>
    <w:rsid w:val="35D31C08"/>
    <w:rsid w:val="375A493F"/>
    <w:rsid w:val="378778A7"/>
    <w:rsid w:val="3A443616"/>
    <w:rsid w:val="3AF76DC3"/>
    <w:rsid w:val="3C216BD4"/>
    <w:rsid w:val="3DC1661F"/>
    <w:rsid w:val="3E394875"/>
    <w:rsid w:val="3E57629F"/>
    <w:rsid w:val="3FF82811"/>
    <w:rsid w:val="41BA6EA7"/>
    <w:rsid w:val="41C20435"/>
    <w:rsid w:val="4247456B"/>
    <w:rsid w:val="44C7076D"/>
    <w:rsid w:val="458A3FBE"/>
    <w:rsid w:val="45F2575F"/>
    <w:rsid w:val="46016BA1"/>
    <w:rsid w:val="463E7C51"/>
    <w:rsid w:val="46444E02"/>
    <w:rsid w:val="46FC28D1"/>
    <w:rsid w:val="484C186C"/>
    <w:rsid w:val="48956D51"/>
    <w:rsid w:val="4A7F6875"/>
    <w:rsid w:val="4C320D8F"/>
    <w:rsid w:val="4DF821FF"/>
    <w:rsid w:val="4E59417B"/>
    <w:rsid w:val="4E5D66A5"/>
    <w:rsid w:val="4EAD5F0E"/>
    <w:rsid w:val="505D6689"/>
    <w:rsid w:val="522E2075"/>
    <w:rsid w:val="53C61DC4"/>
    <w:rsid w:val="547711C5"/>
    <w:rsid w:val="58464ED3"/>
    <w:rsid w:val="59AA5CF7"/>
    <w:rsid w:val="5AA831B6"/>
    <w:rsid w:val="5C21356E"/>
    <w:rsid w:val="5D8C5EE5"/>
    <w:rsid w:val="5EB417CE"/>
    <w:rsid w:val="5EBC5245"/>
    <w:rsid w:val="5F271AA7"/>
    <w:rsid w:val="5FD2021E"/>
    <w:rsid w:val="60FA4792"/>
    <w:rsid w:val="63197A21"/>
    <w:rsid w:val="6795241A"/>
    <w:rsid w:val="69C4042E"/>
    <w:rsid w:val="74C072C4"/>
    <w:rsid w:val="755B19F6"/>
    <w:rsid w:val="7A836426"/>
    <w:rsid w:val="7A992D40"/>
    <w:rsid w:val="7CB250F5"/>
    <w:rsid w:val="7D7A7A21"/>
    <w:rsid w:val="7DF61FC5"/>
    <w:rsid w:val="7FAB1FAE"/>
    <w:rsid w:val="7FBE60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有理想</cp:lastModifiedBy>
  <dcterms:modified xsi:type="dcterms:W3CDTF">2019-10-21T10:16:13Z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