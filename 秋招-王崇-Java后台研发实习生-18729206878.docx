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197485</wp:posOffset>
            </wp:positionV>
            <wp:extent cx="1363980" cy="1949450"/>
            <wp:effectExtent l="0" t="0" r="7620" b="1270"/>
            <wp:wrapNone/>
            <wp:docPr id="25" name="图片 25" descr="正式1寸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正式1寸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8679815</wp:posOffset>
                </wp:positionV>
                <wp:extent cx="4939665" cy="7327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732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西安科技大学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32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主修课程：C 语言，C++面向对象程序设计，Java面向对象程序设计等。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1pt;margin-top:683.45pt;height:57.7pt;width:388.95pt;z-index:251654144;mso-width-relative:page;mso-height-relative:page;" filled="f" stroked="f" coordsize="21600,21600" o:gfxdata="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oXXmn3AAAAA0BAAAPAAAAAAAAAAEAIAAAACIAAABkcnMvZG93&#10;bnJldi54bWxQSwECFAAUAAAACACHTuJAYDNikY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   西安科技大学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32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主修课程：C 语言，C++面向对象程序设计，Java面向对象程序设计等。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8268335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>教育背景</w:t>
                            </w:r>
                            <w:bookmarkStart w:id="0" w:name="OLE_LINK2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22.85pt;margin-top:651.05pt;height:19.2pt;width:147.95pt;z-index:251630592;mso-width-relative:page;mso-height-relative:page;" filled="f" stroked="f" coordsize="21600,21600" o:gfxdata="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9ziAwtkAAAANAQAADwAAAAAA&#10;AAABACAAAAAiAAAAZHJzL2Rvd25yZXYueG1sUEsBAhQAFAAAAAgAh07iQIc43kS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>教育背景</w:t>
                      </w:r>
                      <w:bookmarkStart w:id="0" w:name="OLE_LINK2"/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8268335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1pt;margin-top:651.05pt;height:20.4pt;width:17.9pt;z-index:251629568;v-text-anchor:middle;mso-width-relative:page;mso-height-relative:page;" fillcolor="#2192BC" filled="t" stroked="f" coordsize="21600,21600" o:gfxdata="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hbynLdAAAADQEAAA8AAAAAAAAAAQAgAAAAIgAAAGRycy9kb3ducmV2LnhtbFBLAQIUABQA&#10;AAAIAIdO4kCPcQOq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8258810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2.45pt;margin-top:650.3pt;height:20.4pt;width:370.55pt;z-index:251628544;v-text-anchor:middle;mso-width-relative:page;mso-height-relative:page;" fillcolor="#4A4E59" filled="t" stroked="f" coordsize="4706252,259229" o:gfxdata="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drPKN3QAAAA0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8258175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99.35pt;margin-top:650.25pt;height:20.4pt;width:17.9pt;z-index:251631616;v-text-anchor:middle;mso-width-relative:page;mso-height-relative:page;" fillcolor="#4A4E59" filled="t" stroked="f" coordsize="21600,21600" o:gfxdata="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MdO/ZAAAAD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1325245</wp:posOffset>
                </wp:positionV>
                <wp:extent cx="5001260" cy="6542405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260" cy="654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  <w:t xml:space="preserve"> Java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熟练掌握JavaSE基础，数组、三大特性、类、抽象类、接口。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熟悉Java中的多线程、集合类、反射、泛型、I/O、JVM、Socket编程。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了解 JVM 内存模型、类加载机制、垃圾回收算法及内存分配策略。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熟悉常用的设计模式，如单例模式、工厂模式、代理模式。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熟悉 Mybatis、Spring AOP、SpringMVC、Servlet+JSP 编程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了解 SpringCloud 框架，了解 SpringBoot 的使用。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熟练掌握IDEA、Eclipse等工具进行开发、Tomcat的配置及部署。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熟练使用项目管理工具，如：Maven、Git。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1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  <w:t xml:space="preserve"> Linux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熟悉Linux开发环境和Linux基本指令。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理解 Linux 下的虚拟地址空间的概念。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熟悉 Linux 下进程与线程的概念，理解Linux 下的同步与互斥。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熟悉计算机网络的模型中ISO七层模型与TCP/IP 模型。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了解 Linux 下的 Scoket 网络编程。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了解TCP/IP协议体系下的其他重要协议和技术，如：Http协议。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1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40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  <w:t xml:space="preserve"> 数据结构和算法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熟悉常用的数据结构，如：线性表、二叉树、堆。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熟悉常用排序算法，如：快速排序、归并排序、插入排序。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了解递归、贪心、分治、回溯等常用算法思想。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88" w:leftChars="85" w:hanging="210" w:hanging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</w:pPr>
                            <w:bookmarkStart w:id="1" w:name="OLE_LINK1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</w:rPr>
                              <w:t>★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40"/>
                                <w:lang w:val="en-US" w:eastAsia="zh-CN"/>
                              </w:rPr>
                              <w:t xml:space="preserve"> MySQL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熟练掌握数据库常用建库、建表以及增、删、改、查等操作。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◆ 熟悉 MySQL 数据库的简单查询、多表查询、函数。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 xml:space="preserve">◆ 了解 MySQL 的索引、事务及视图。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◆ 了解MySQL优化方法，如：对SQL语句以及表的优化。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15pt;margin-top:104.35pt;height:515.15pt;width:393.8pt;z-index:251676672;mso-width-relative:page;mso-height-relative:page;" filled="f" stroked="f" coordsize="21600,21600" o:gfxdata="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viL0qdsAAAAMAQAADwAAAAAAAAABACAAAAAiAAAAZHJzL2Rvd25y&#10;ZXYueG1sUEsBAhQAFAAAAAgAh07iQHXlgGy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  <w:t xml:space="preserve"> Java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熟练掌握JavaSE基础，数组、三大特性、类、抽象类、接口。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熟悉Java中的多线程、集合类、反射、泛型、I/O、JVM、Socket编程。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了解 JVM 内存模型、类加载机制、垃圾回收算法及内存分配策略。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熟悉常用的设计模式，如单例模式、工厂模式、代理模式。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熟悉 Mybatis、Spring AOP、SpringMVC、Servlet+JSP 编程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了解 SpringCloud 框架，了解 SpringBoot 的使用。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熟练掌握IDEA、Eclipse等工具进行开发、Tomcat的配置及部署。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熟练使用项目管理工具，如：Maven、Git。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1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  <w:t xml:space="preserve"> Linux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熟悉Linux开发环境和Linux基本指令。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理解 Linux 下的虚拟地址空间的概念。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熟悉 Linux 下进程与线程的概念，理解Linux 下的同步与互斥。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熟悉计算机网络的模型中ISO七层模型与TCP/IP 模型。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了解 Linux 下的 Scoket 网络编程。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了解TCP/IP协议体系下的其他重要协议和技术，如：Http协议。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1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40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  <w:t xml:space="preserve"> 数据结构和算法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 熟悉常用的数据结构，如：线性表、二叉树、堆。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 熟悉常用排序算法，如：快速排序、归并排序、插入排序。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 了解递归、贪心、分治、回溯等常用算法思想。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88" w:leftChars="85" w:hanging="210" w:hanging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</w:pPr>
                      <w:bookmarkStart w:id="1" w:name="OLE_LINK1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</w:rPr>
                        <w:t>★</w:t>
                      </w:r>
                      <w:bookmarkEnd w:id="1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40"/>
                          <w:lang w:val="en-US" w:eastAsia="zh-CN"/>
                        </w:rPr>
                        <w:t xml:space="preserve"> MySQL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 熟练掌握数据库常用建库、建表以及增、删、改、查等操作。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◆ 熟悉 MySQL 数据库的简单查询、多表查询、函数。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 xml:space="preserve">◆ 了解 MySQL 的索引、事务及视图。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  <w:t>◆ 了解MySQL优化方法，如：对SQL语句以及表的优化。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-40005</wp:posOffset>
                </wp:positionV>
                <wp:extent cx="4860290" cy="55245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  <w:t>★ 所持证书：英语四级证书，优秀共青团员。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  <w:t>★ 奖项荣誉：全国大学生数学竞赛三等奖、蓝桥杯省级三等奖。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pt;margin-top:-3.15pt;height:43.5pt;width:382.7pt;z-index:251658240;mso-width-relative:page;mso-height-relative:page;" filled="f" stroked="f" coordsize="21600,21600" o:gfxdata="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MRmvgraAAAACQEAAA8AAAAAAAAAAQAgAAAAIgAAAGRycy9kb3ducmV2&#10;LnhtbFBLAQIUABQAAAAIAIdO4kAc43bPiAEAAO4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32"/>
                          <w:lang w:val="en-US" w:eastAsia="zh-CN"/>
                        </w:rPr>
                        <w:t>★ 所持证书：英语四级证书，优秀共青团员。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32"/>
                          <w:lang w:val="en-US" w:eastAsia="zh-CN"/>
                        </w:rPr>
                        <w:t>★ 奖项荣誉：全国大学生数学竞赛三等奖、蓝桥杯省级三等奖。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759460</wp:posOffset>
                </wp:positionV>
                <wp:extent cx="162242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掌握技能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5pt;margin-top:59.8pt;height:19.2pt;width:127.75pt;z-index:251635712;mso-width-relative:page;mso-height-relative:page;" filled="f" stroked="f" coordsize="21600,21600" o:gfxdata="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+JF9B1wAAAAsBAAAPAAAAAAAA&#10;AAEAIAAAACIAAABkcnMvZG93bnJldi54bWxQSwECFAAUAAAACACHTuJATSV9Nq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掌握技能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755650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.7pt;margin-top:59.5pt;height:20.4pt;width:17.9pt;z-index:251636736;v-text-anchor:middle;mso-width-relative:page;mso-height-relative:page;" fillcolor="#4A4E59" filled="t" stroked="f" coordsize="21600,21600" o:gfxdata="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kgpP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755015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25pt;margin-top:59.45pt;height:20.4pt;width:370.55pt;z-index:251633664;v-text-anchor:middle;mso-width-relative:page;mso-height-relative:page;" fillcolor="#4A4E59" filled="t" stroked="f" coordsize="4706252,259229" o:gfxdata="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+2N+Dt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755650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8pt;margin-top:59.5pt;height:20.4pt;width:17.9pt;z-index:251634688;v-text-anchor:middle;mso-width-relative:page;mso-height-relative:page;" fillcolor="#2192BC" filled="t" stroked="f" coordsize="21600,21600" o:gfxdata="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EupGNwAAAALAQAADwAAAAAAAAABACAAAAAiAAAAZHJzL2Rvd25yZXYueG1sUEsBAhQAFAAA&#10;AAgAh07iQI9FVPJdAgAAhgQAAA4AAAAAAAAAAQAgAAAAKw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-489585</wp:posOffset>
                </wp:positionV>
                <wp:extent cx="1701800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4.7pt;margin-top:-38.55pt;height:19.2pt;width:134pt;z-index:251651072;mso-width-relative:page;mso-height-relative:page;" filled="f" stroked="f" coordsize="21600,21600" o:gfxdata="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9M9/3ZAAAACwEAAA8AAAAA&#10;AAAAAQAgAAAAIgAAAGRycy9kb3ducmV2LnhtbFBLAQIUABQAAAAIAIdO4kBWMLrD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-481965</wp:posOffset>
                </wp:positionV>
                <wp:extent cx="231140" cy="259080"/>
                <wp:effectExtent l="62865" t="62865" r="102235" b="12001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1.1pt;margin-top:-37.95pt;height:20.4pt;width:18.2pt;z-index:251652096;v-text-anchor:middle;mso-width-relative:page;mso-height-relative:page;" fillcolor="#4A4E59" filled="t" stroked="f" coordsize="21600,21600" o:gfxdata="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+P4b52QAAAAsBAAAPAAAAAAAAAAEAIAAAACIAAABkcnMvZG93bnJl&#10;di54bWxQSwECFAAUAAAACACHTuJAzFRW1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-482600</wp:posOffset>
                </wp:positionV>
                <wp:extent cx="4791710" cy="259080"/>
                <wp:effectExtent l="100965" t="62865" r="121285" b="12001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91710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2.65pt;margin-top:-38pt;height:20.4pt;width:377.3pt;z-index:251649024;v-text-anchor:middle;mso-width-relative:page;mso-height-relative:page;" fillcolor="#4A4E59" filled="t" stroked="f" coordsize="4706252,259229" o:gfxdata="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NJ22jLeAAAACwEAAA8AAAAAAAAA&#10;AQAgAAAAIgAAAGRycy9kb3ducmV2LnhtbFBLAQIUABQAAAAIAIdO4kCGrYC9fgQAAHIQAAAOAAAA&#10;AAAAAAEAIAAAAC0BAABkcnMvZTJvRG9jLnhtbFBLBQYAAAAABgAGAFkBAAAdCAAAAAA=&#10;" path="m1770532,259229l4706252,259229,4706252,175455,2174549,175455,2074433,0,2072579,0,1770532,0,1072994,0,553294,0,0,0,142202,258866,415551,258866,1072994,258866,1770532,258866xe">
                <v:path o:connectlocs="1802682,259227;4791710,259227;4791710,175453;2214035,175453;2112101,0;2110213,0;1802682,0;1092477,0;563340,0;0,0;144784,258864;423096,258864;1092477,258864;1802682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-481965</wp:posOffset>
                </wp:positionV>
                <wp:extent cx="231140" cy="259080"/>
                <wp:effectExtent l="149860" t="117475" r="121920" b="18732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1.2pt;margin-top:-37.95pt;height:20.4pt;width:18.2pt;z-index:251650048;v-text-anchor:middle;mso-width-relative:page;mso-height-relative:page;" fillcolor="#2192BC" filled="t" stroked="f" coordsize="21600,21600" o:gfxdata="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61Rpx3QAAAAsBAAAPAAAAAAAAAAEAIAAAACIAAABkcnMvZG93bnJldi54bWxQSwECFAAUAAAA&#10;CACHTuJAZYGcGVsCAACGBAAADgAAAAAAAAABACAAAAAs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10160</wp:posOffset>
            </wp:positionH>
            <wp:positionV relativeFrom="paragraph">
              <wp:posOffset>-920115</wp:posOffset>
            </wp:positionV>
            <wp:extent cx="7546975" cy="10695940"/>
            <wp:effectExtent l="0" t="0" r="15875" b="10160"/>
            <wp:wrapNone/>
            <wp:docPr id="1" name="图片 1" descr="C:\Users\Administrator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.pn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5977890</wp:posOffset>
                </wp:positionV>
                <wp:extent cx="1899285" cy="5683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外语证书：CET4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荣誉证书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优秀共青团员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5pt;margin-top:470.7pt;height:44.75pt;width:149.55pt;z-index:251659264;mso-width-relative:page;mso-height-relative:page;" filled="f" stroked="f" coordsize="21600,21600" o:gfxdata="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nAE8rdAAAADQEAAA8AAAAAAAAAAQAgAAAAIgAAAGRycy9kb3du&#10;cmV2LnhtbFBLAQIUABQAAAAIAIdO4kD2D7X9iAEAAO4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荣誉证书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优秀共青团员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5280025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15.75pt;height:27.3pt;width:171.7pt;z-index:251619328;v-text-anchor:middle;mso-width-relative:page;mso-height-relative:page;" fillcolor="#2192BC" filled="t" stroked="f" coordsize="21600,21600" o:gfxdata="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/zt/t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5166995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406.85pt;height:8.9pt;width:15pt;z-index:251622400;v-text-anchor:middle;mso-width-relative:page;mso-height-relative:page;" fillcolor="#114F65" filled="t" stroked="f" coordsize="21600,21600" o:gfxdata="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MGWlN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5173980</wp:posOffset>
                </wp:positionV>
                <wp:extent cx="146367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407.4pt;height:41.75pt;width:115.25pt;z-index:251625472;v-text-anchor:middle;mso-width-relative:page;mso-height-relative:page;" filled="f" stroked="f" coordsize="21600,21600" o:gfxdata="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gNJBtoAAAALAQAADwAAAAAAAAABACAAAAAiAAAA&#10;ZHJzL2Rvd25yZXYueG1sUEsBAhQAFAAAAAgAh07iQI2ZBo7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4441825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7pt;margin-top:349.75pt;height:12.4pt;width:12.4pt;z-index:251612160;v-text-anchor:middle;mso-width-relative:page;mso-height-relative:page;" fillcolor="#FFFFFF" filled="t" stroked="f" coordsize="577593,577592" o:gfxdata="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Iiin4f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-856615</wp:posOffset>
            </wp:positionH>
            <wp:positionV relativeFrom="paragraph">
              <wp:posOffset>4112895</wp:posOffset>
            </wp:positionV>
            <wp:extent cx="180340" cy="180340"/>
            <wp:effectExtent l="0" t="0" r="2540" b="2540"/>
            <wp:wrapNone/>
            <wp:docPr id="66" name="图片 66" descr="github_250px_1107142_easyicon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github_250px_1107142_easyicon.n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-818515</wp:posOffset>
                </wp:positionH>
                <wp:positionV relativeFrom="paragraph">
                  <wp:posOffset>3822065</wp:posOffset>
                </wp:positionV>
                <wp:extent cx="122555" cy="123825"/>
                <wp:effectExtent l="0" t="0" r="14605" b="13335"/>
                <wp:wrapNone/>
                <wp:docPr id="60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-64.45pt;margin-top:300.95pt;height:9.75pt;width:9.65pt;mso-position-horizontal-relative:margin;z-index:251678720;mso-width-relative:page;mso-height-relative:page;" fillcolor="#D8D8D8" filled="t" stroked="f" coordsize="128,128" o:gfxdata="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3631565</wp:posOffset>
                </wp:positionV>
                <wp:extent cx="160401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Blog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"https://epochong.github.io/"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epochong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方正兰亭黑简体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"https://github.com/epochong"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MyGithub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Tel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187-2920-6878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Email：epochong@163.com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6pt;margin-top:285.95pt;height:107.2pt;width:126.3pt;z-index:251609088;mso-width-relative:page;mso-height-relative:page;" filled="f" stroked="f" coordsize="21600,21600" o:gfxdata="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5hLMzdsAAAALAQAADwAAAAAAAAABACAAAAAiAAAAZHJzL2Rvd25y&#10;ZXYueG1sUEsBAhQAFAAAAAgAh07iQKC+7DS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Blog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"https://epochong.github.io/"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epochong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方正兰亭黑简体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Github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"https://github.com/epochong"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MyGithub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Tel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187-2920-6878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Email：epochong@163.com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4755515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85pt;margin-top:374.45pt;height:8.3pt;width:12.4pt;z-index:251610112;v-text-anchor:middle;mso-width-relative:page;mso-height-relative:page;" fillcolor="#FFFFFF" filled="t" stroked="f" coordsize="4974795,3320682" o:gfxdata="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p&#10;GJL6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3017520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237.6pt;height:37.9pt;width:125.25pt;z-index:251624448;v-text-anchor:middle;mso-width-relative:page;mso-height-relative:page;" filled="f" stroked="f" coordsize="21600,21600" o:gfxdata="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ZbIS9kAAAALAQAADwAAAAAAAAABACAAAAAiAAAA&#10;ZHJzL2Rvd25yZXYueG1sUEsBAhQAFAAAAAgAh07iQKHyjpjNAQAAagMAAA4AAAAAAAAAAQAgAAAA&#10;KA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2978785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4.55pt;height:8.9pt;width:15pt;z-index:251621376;v-text-anchor:middle;mso-width-relative:page;mso-height-relative:page;" fillcolor="#114F65" filled="t" stroked="f" coordsize="21600,21600" o:gfxdata="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Mbqdd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3091815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3.45pt;height:27.3pt;width:171.7pt;z-index:251607040;v-text-anchor:middle;mso-width-relative:page;mso-height-relative:page;" fillcolor="#2192BC" filled="t" stroked="f" coordsize="21600,21600" o:gfxdata="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aBB/3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-1236345</wp:posOffset>
                </wp:positionH>
                <wp:positionV relativeFrom="paragraph">
                  <wp:posOffset>2849245</wp:posOffset>
                </wp:positionV>
                <wp:extent cx="22523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40" w:firstLineChars="1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97.35pt;margin-top:224.35pt;height:38.4pt;width:177.35pt;z-index:251616256;mso-width-relative:page;mso-height-relative:page;" filled="f" stroked="f" coordsize="21600,21600" o:gfxdata="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TsoJ62QAAAAwBAAAPAAAA&#10;AAAAAAEAIAAAACIAAABkcnMvZG93bnJldi54bWxQSwECFAAUAAAACACHTuJA2GTZ9a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40" w:firstLineChars="1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7473315</wp:posOffset>
                </wp:positionV>
                <wp:extent cx="2035175" cy="172529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172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成绩优异，最高综合排名4/554。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善于沟通，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能协调组内工作。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喜欢挑战，能高压力的工作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爱好钻研，喜欢研究。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学习和应用能力较强。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588.45pt;height:135.85pt;width:160.25pt;z-index:251660288;mso-width-relative:page;mso-height-relative:page;" filled="f" stroked="f" coordsize="21600,21600" o:gfxdata="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AQdx1d0AAAAOAQAADwAAAAAAAAABACAAAAAiAAAAZHJzL2Rv&#10;d25yZXYueG1sUEsBAhQAFAAAAAgAh07iQLtPw/WKAQAA7wIAAA4AAAAAAAAAAQAgAAAAL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成绩优异，最高综合排名4/554。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善于沟通，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能协调组内工作。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喜欢挑战，能高压力的工作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爱好钻研，喜欢研究。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学习和应用能力较强。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6841490</wp:posOffset>
                </wp:positionV>
                <wp:extent cx="1398905" cy="52260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2260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5pt;margin-top:538.7pt;height:41.15pt;width:110.15pt;z-index:251626496;v-text-anchor:middle;mso-width-relative:page;mso-height-relative:page;" filled="f" stroked="f" coordsize="21600,21600" o:gfxdata="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T4d8tsAAAANAQAADwAAAAAAAAABACAAAAAiAAAA&#10;ZHJzL2Rvd25yZXYueG1sUEsBAhQAFAAAAAgAh07iQE153KDLAQAAagMAAA4AAAAAAAAAAQAgAAAA&#10;Kg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6836410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0.8pt;margin-top:538.3pt;height:8.9pt;width:15pt;z-index:251623424;v-text-anchor:middle;mso-width-relative:page;mso-height-relative:page;" fillcolor="#114F65" filled="t" stroked="f" coordsize="21600,21600" o:gfxdata="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qdrT2QAAAA0BAAAPAAAAAAAAAAEAIAAAACIAAABkcnMvZG93&#10;bnJldi54bWxQSwECFAAUAAAACACHTuJAADiZGv8BAAC8AwAADgAAAAAAAAABACAAAAAoAQAAZHJz&#10;L2Uyb0RvYy54bWxQSwUGAAAAAAYABgBZAQAAmQ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6949440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5pt;margin-top:547.2pt;height:27.3pt;width:171.7pt;z-index:251620352;v-text-anchor:middle;mso-width-relative:page;mso-height-relative:page;" fillcolor="#2192BC" filled="t" stroked="f" coordsize="21600,21600" o:gfxdata="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0xcbbcAAAADgEAAA8AAAAAAAAAAQAgAAAAIgAAAGRycy9kb3ducmV2&#10;LnhtbFBLAQIUABQAAAAIAIdO4kBg/eKL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7395210</wp:posOffset>
            </wp:positionH>
            <wp:positionV relativeFrom="paragraph">
              <wp:posOffset>2153920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501775" cy="5829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82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b w:val="0"/>
                                <w:bCs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王崇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45.9pt;width:118.25pt;z-index:251617280;mso-width-relative:page;mso-height-relative:page;" filled="f" stroked="f" coordsize="21600,21600" o:gfxdata="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VxU2vcAAAADAEAAA8AAAAAAAAAAQAgAAAAIgAAAGRycy9kb3du&#10;cmV2LnhtbFBLAQIUABQAAAAIAIdO4kDVleVH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b w:val="0"/>
                          <w:bCs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Java后台开发实习生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Java后台开发实习生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26496" behindDoc="1" locked="0" layoutInCell="1" allowOverlap="1">
            <wp:simplePos x="0" y="0"/>
            <wp:positionH relativeFrom="page">
              <wp:posOffset>635</wp:posOffset>
            </wp:positionH>
            <wp:positionV relativeFrom="paragraph">
              <wp:posOffset>-920115</wp:posOffset>
            </wp:positionV>
            <wp:extent cx="7546975" cy="10695940"/>
            <wp:effectExtent l="0" t="0" r="12065" b="2540"/>
            <wp:wrapNone/>
            <wp:docPr id="3" name="图片 3" descr="C:\Users\Administrator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2.pn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3874135</wp:posOffset>
                </wp:positionV>
                <wp:extent cx="190500" cy="113030"/>
                <wp:effectExtent l="0" t="0" r="7620" b="8890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55pt;margin-top:305.05pt;height:8.9pt;width:15pt;z-index:251669504;v-text-anchor:middle;mso-width-relative:page;mso-height-relative:page;" fillcolor="#114F65" filled="t" stroked="f" coordsize="21600,21600" o:gfxdata="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EysoTZAAAACwEAAA8AAAAAAAAAAQAgAAAAIgAAAGRycy9kb3ducmV2&#10;LnhtbFBLAQIUABQAAAAIAIdO4kAIBwMl+wEAALoDAAAOAAAAAAAAAAEAIAAAACgBAABkcnMvZTJv&#10;RG9jLnhtbFBLBQYAAAAABgAGAFkBAACV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3987165</wp:posOffset>
                </wp:positionV>
                <wp:extent cx="2180590" cy="346710"/>
                <wp:effectExtent l="250825" t="119380" r="189865" b="1892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1pt;margin-top:313.95pt;height:27.3pt;width:171.7pt;z-index:251666432;v-text-anchor:middle;mso-width-relative:page;mso-height-relative:page;" fillcolor="#2192BC" filled="t" stroked="f" coordsize="21600,21600" o:gfxdata="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CdLSrcAAAADAEAAA8AAAAAAAAAAQAgAAAAIgAAAGRycy9kb3ducmV2&#10;LnhtbFBLAQIUABQAAAAIAIdO4kCIY6XN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-205105</wp:posOffset>
                </wp:positionV>
                <wp:extent cx="4859020" cy="947483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9474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210" w:hanging="24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网页聊天室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一个网页版的在线聊天工具。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78" w:leftChars="85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项目功能：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1. 用户向服务器注册，服务器保存其设置的用户名和密码。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2. 用户登录，服务器更新信息，并通知所有当前已在线用户该用户上线。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3. 所有成功登陆的用户可以进行私聊、群聊。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4. 用户下线通知，服务器更新信息，并通知所有当前已在线用户该用户离线。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使用技术：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Servlet、FreeMarker、DruidDataSource、Gson、Junit、JQuery、BootStrap、Lombok、Apache commons I/O。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技术栈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360" w:firstLineChars="2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1. 通过注解@ServerEndpoint来声明实例化WebSocket服务端。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360" w:firstLineChars="2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2. 通过注解@OnOpen、@OnMessage、@OnClose、@OnError来声明回调函数。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17" w:leftChars="170" w:hanging="360" w:hangingChars="2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3. 浏览器通过 JavaScript 向服务器发出建立 WebSocket 连接的请求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17" w:leftChars="170" w:hanging="360" w:hangingChars="2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4.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连接建立以后，客户端和服务器端就可以通过 TCP 连接直接交换数据。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360" w:firstLineChars="2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. 当获取 WebSocket 连接后，通过 send() 方法来向服务器发送数据，并通过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540" w:firstLineChars="30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onmessage 事件来接 收服务器返回的数据。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项目源码：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"https://github.com/epochong/chatroom_websocket"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https://github.com/epochong/chatroom_websocket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88" w:leftChars="85" w:hanging="210" w:hangingChars="10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飞机大战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一个简易版本的飞机大战。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项目功能：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游戏有英雄机、大敌机、小敌机、奖励几个实体组成。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英雄机通过发射子弹、激光击杀敌机，和获得奖励。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通过奖励加强火力值，增加生命值，火力最高六个等级。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  <w:t>游戏运行播放背景音乐，击杀敌机，获得奖励播放音效。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实用技术：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多线程、类继承、MySQL、Java Swing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技术栈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36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通过鼠标的监听事件控制英雄机的移动。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36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通过键盘监听发射激光，进行扫射敌人。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36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通过坐标交叉检测各个实体碰撞。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36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通过画笔将素材图片绘制出来。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36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通过MySQL存储玩家得分。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项目源码：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"https://github.com/epochong/ShooterGame"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https://github.com/epochong/ShooterGame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10" w:firstLineChars="1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性能测试框架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一个测试程序性能的框架。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实现技术：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benchmark、类发现、性能测试、自定义注解。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技术栈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可以简单的实现方法级别的性能测试。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项目源码：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"https://github.com/epochong/benchmark"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https://github.com/epochong/benchmark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10" w:firstLineChars="100"/>
                              <w:rPr>
                                <w:color w:val="595959"/>
                                <w:sz w:val="21"/>
                                <w:szCs w:val="32"/>
                              </w:rPr>
                            </w:pPr>
                            <w:r>
                              <w:rPr>
                                <w:color w:val="595959"/>
                                <w:sz w:val="21"/>
                                <w:szCs w:val="32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65pt;margin-top:-16.15pt;height:746.05pt;width:382.6pt;z-index:251679744;mso-width-relative:page;mso-height-relative:page;" filled="f" stroked="f" coordsize="21600,21600" o:gfxdata="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EMARhvdAAAADAEAAA8AAAAAAAAAAQAgAAAAIgAAAGRycy9k&#10;b3ducmV2LnhtbFBLAQIUABQAAAAIAIdO4kBaC4NC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210" w:hanging="24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网页聊天室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一个网页版的在线聊天工具。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78" w:leftChars="85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项目功能：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1. 用户向服务器注册，服务器保存其设置的用户名和密码。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2. 用户登录，服务器更新信息，并通知所有当前已在线用户该用户上线。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3. 所有成功登陆的用户可以进行私聊、群聊。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4. 用户下线通知，服务器更新信息，并通知所有当前已在线用户该用户离线。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使用技术：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Servlet、FreeMarker、DruidDataSource、Gson、Junit、JQuery、BootStrap、Lombok、Apache commons I/O。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技术栈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360" w:firstLineChars="2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1. 通过注解@ServerEndpoint来声明实例化WebSocket服务端。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360" w:firstLineChars="2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2. 通过注解@OnOpen、@OnMessage、@OnClose、@OnError来声明回调函数。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17" w:leftChars="170" w:hanging="360" w:hangingChars="2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3. 浏览器通过 JavaScript 向服务器发出建立 WebSocket 连接的请求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17" w:leftChars="170" w:hanging="360" w:hangingChars="2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4.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连接建立以后，客户端和服务器端就可以通过 TCP 连接直接交换数据。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360" w:firstLineChars="2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. 当获取 WebSocket 连接后，通过 send() 方法来向服务器发送数据，并通过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540" w:firstLineChars="30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onmessage 事件来接 收服务器返回的数据。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项目源码：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"https://github.com/epochong/chatroom_websocket"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https://github.com/epochong/chatroom_websocket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88" w:leftChars="85" w:hanging="210" w:hangingChars="10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飞机大战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一个简易版本的飞机大战。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项目功能：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  <w:t>游戏有英雄机、大敌机、小敌机、奖励几个实体组成。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  <w:t>英雄机通过发射子弹、激光击杀敌机，和获得奖励。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  <w:t>通过奖励加强火力值，增加生命值，火力最高六个等级。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18"/>
                          <w:lang w:val="en-US" w:eastAsia="zh-CN"/>
                        </w:rPr>
                        <w:t>游戏运行播放背景音乐，击杀敌机，获得奖励播放音效。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实用技术：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多线程、类继承、MySQL、Java Swing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技术栈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360" w:leftChars="0" w:firstLine="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通过鼠标的监听事件控制英雄机的移动。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360" w:leftChars="0" w:firstLine="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通过键盘监听发射激光，进行扫射敌人。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360" w:leftChars="0" w:firstLine="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通过坐标交叉检测各个实体碰撞。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360" w:leftChars="0" w:firstLine="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通过画笔将素材图片绘制出来。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360" w:leftChars="0" w:firstLine="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通过MySQL存储玩家得分。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项目源码：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"https://github.com/epochong/ShooterGame"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https://github.com/epochong/ShooterGame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10" w:firstLineChars="10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性能测试框架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一个测试程序性能的框架。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实现技术：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benchmark、类发现、性能测试、自定义注解。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技术栈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可以简单的实现方法级别的性能测试。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项目源码：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"https://github.com/epochong/benchmark"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https://github.com/epochong/benchmark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10" w:firstLineChars="100"/>
                        <w:rPr>
                          <w:color w:val="595959"/>
                          <w:sz w:val="21"/>
                          <w:szCs w:val="32"/>
                        </w:rPr>
                      </w:pPr>
                      <w:r>
                        <w:rPr>
                          <w:color w:val="595959"/>
                          <w:sz w:val="21"/>
                          <w:szCs w:val="32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-911860</wp:posOffset>
                </wp:positionH>
                <wp:positionV relativeFrom="paragraph">
                  <wp:posOffset>3907790</wp:posOffset>
                </wp:positionV>
                <wp:extent cx="1398905" cy="52260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2260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8pt;margin-top:307.7pt;height:41.15pt;width:110.15pt;z-index:251672576;v-text-anchor:middle;mso-width-relative:page;mso-height-relative:page;" filled="f" stroked="f" coordsize="21600,21600" o:gfxdata="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m7hcq2gAAAAsBAAAPAAAAAAAAAAEAIAAAACIAAABk&#10;cnMvZG93bnJldi54bWxQSwECFAAUAAAACACHTuJAA0QvmcsBAABqAwAADgAAAAAAAAABACAAAAAp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5097780</wp:posOffset>
            </wp:positionV>
            <wp:extent cx="1628775" cy="1628775"/>
            <wp:effectExtent l="0" t="0" r="1905" b="1905"/>
            <wp:wrapNone/>
            <wp:docPr id="21" name="图片 2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githu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1221105</wp:posOffset>
            </wp:positionV>
            <wp:extent cx="1623060" cy="1623060"/>
            <wp:effectExtent l="0" t="0" r="7620" b="7620"/>
            <wp:wrapNone/>
            <wp:docPr id="20" name="图片 20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o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373380</wp:posOffset>
                </wp:positionV>
                <wp:extent cx="1548765" cy="53975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65" cy="53975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85pt;margin-top:29.4pt;height:42.5pt;width:121.95pt;z-index:251671552;v-text-anchor:middle;mso-width-relative:page;mso-height-relative:page;" filled="f" stroked="f" coordsize="21600,21600" o:gfxdata="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MJFh2QAAAAsBAAAPAAAAAAAAAAEAIAAAACIAAABk&#10;cnMvZG93bnJldi54bWxQSwECFAAUAAAACACHTuJAQKe3R8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356870</wp:posOffset>
                </wp:positionV>
                <wp:extent cx="190500" cy="113030"/>
                <wp:effectExtent l="0" t="0" r="7620" b="889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9pt;margin-top:28.1pt;height:8.9pt;width:15pt;z-index:251668480;v-text-anchor:middle;mso-width-relative:page;mso-height-relative:page;" fillcolor="#114F65" filled="t" stroked="f" coordsize="21600,21600" o:gfxdata="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29pS2QAAAAkBAAAPAAAAAAAAAAEAIAAAACIAAABkcnMvZG93bnJl&#10;di54bWxQSwECFAAUAAAACACHTuJA/f7k/vwBAAC8AwAADgAAAAAAAAABACAAAAAoAQAAZHJzL2Uy&#10;b0RvYy54bWxQSwUGAAAAAAYABgBZAQAAlg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-949325</wp:posOffset>
                </wp:positionH>
                <wp:positionV relativeFrom="paragraph">
                  <wp:posOffset>469900</wp:posOffset>
                </wp:positionV>
                <wp:extent cx="2180590" cy="346710"/>
                <wp:effectExtent l="250825" t="119380" r="189865" b="1892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75pt;margin-top:37pt;height:27.3pt;width:171.7pt;z-index:251665408;v-text-anchor:middle;mso-width-relative:page;mso-height-relative:page;" fillcolor="#2192BC" filled="t" stroked="f" coordsize="21600,21600" o:gfxdata="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cfQh42wAAAAsBAAAPAAAAAAAAAAEAIAAAACIAAABkcnMvZG93bnJl&#10;di54bWxQSwECFAAUAAAACACHTuJAQ/PO/zMCAABJBAAADgAAAAAAAAABACAAAAAq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-619760</wp:posOffset>
                </wp:positionV>
                <wp:extent cx="1653540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20.05pt;margin-top:-48.8pt;height:19.2pt;width:130.2pt;z-index:251663360;mso-width-relative:page;mso-height-relative:page;" filled="f" stroked="f" coordsize="21600,21600" o:gfxdata="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dZVQLYAAAACwEAAA8AAAAAAAAA&#10;AQAgAAAAIgAAAGRycy9kb3ducmV2LnhtbFBLAQIUABQAAAAIAIdO4kAQEEQA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-625475</wp:posOffset>
                </wp:positionV>
                <wp:extent cx="4705985" cy="259080"/>
                <wp:effectExtent l="100330" t="62865" r="131445" b="120015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07.3pt;margin-top:-49.25pt;height:20.4pt;width:370.55pt;z-index:251661312;v-text-anchor:middle;mso-width-relative:page;mso-height-relative:page;" fillcolor="#4A4E59" filled="t" stroked="f" coordsize="4706252,259229" o:gfxdata="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RS/oVt8AAAALAQAADwAAAAAAAAAB&#10;ACAAAAAiAAAAZHJzL2Rvd25yZXYueG1sUEsBAhQAFAAAAAgAh07iQLjovJt8BAAAchAAAA4AAAAA&#10;AAAAAQAgAAAALg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31,259080;4705985,259080;4705985,175354;2174425,175354;2074315,0;2072461,0;1770431,0;1072933,0;553262,0;0,0;142193,258717;415527,258717;1072933,258717;1770431,258717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-625475</wp:posOffset>
                </wp:positionV>
                <wp:extent cx="227330" cy="243840"/>
                <wp:effectExtent l="150495" t="117475" r="109855" b="18732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55.85pt;margin-top:-49.25pt;height:19.2pt;width:17.9pt;z-index:251662336;v-text-anchor:middle;mso-width-relative:page;mso-height-relative:page;" fillcolor="#2192BC" filled="t" stroked="f" coordsize="21600,21600" o:gfxdata="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g3yg9wAAAALAQAADwAAAAAAAAABACAAAAAiAAAAZHJzL2Rvd25yZXYueG1sUEsBAhQAFAAAAAgA&#10;h07iQAqiv2laAgAAhgQAAA4AAAAAAAAAAQAgAAAAKwEAAGRycy9lMm9Eb2MueG1sUEsFBgAAAAAG&#10;AAYAWQEAAPc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-625475</wp:posOffset>
                </wp:positionV>
                <wp:extent cx="227330" cy="243840"/>
                <wp:effectExtent l="78105" t="62865" r="106045" b="12001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95.75pt;margin-top:-49.25pt;height:19.2pt;width:17.9pt;z-index:251664384;v-text-anchor:middle;mso-width-relative:page;mso-height-relative:page;" fillcolor="#4A4E59" filled="t" stroked="f" coordsize="21600,21600" o:gfxdata="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6W1iLaAAAACwEAAA8AAAAAAAAAAQAgAAAAIgAAAGRycy9kb3ducmV2&#10;LnhtbFBLAQIUABQAAAAIAIdO4kBbI0W7bAIAAK4EAAAOAAAAAAAAAAEAIAAAACk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681DC"/>
    <w:multiLevelType w:val="singleLevel"/>
    <w:tmpl w:val="CDF681DC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F1F15B51"/>
    <w:multiLevelType w:val="singleLevel"/>
    <w:tmpl w:val="F1F15B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01501558"/>
    <w:rsid w:val="02812BC1"/>
    <w:rsid w:val="06B02B15"/>
    <w:rsid w:val="0AD611D5"/>
    <w:rsid w:val="0CB2519B"/>
    <w:rsid w:val="0D375DF0"/>
    <w:rsid w:val="12F70282"/>
    <w:rsid w:val="15536649"/>
    <w:rsid w:val="18324614"/>
    <w:rsid w:val="19CF5E5D"/>
    <w:rsid w:val="20AA08F6"/>
    <w:rsid w:val="227C346A"/>
    <w:rsid w:val="247B529F"/>
    <w:rsid w:val="26DE0BE1"/>
    <w:rsid w:val="2B22699B"/>
    <w:rsid w:val="2B727C97"/>
    <w:rsid w:val="2DBA5B23"/>
    <w:rsid w:val="2F712A5F"/>
    <w:rsid w:val="303E0FE6"/>
    <w:rsid w:val="334B244A"/>
    <w:rsid w:val="375A493F"/>
    <w:rsid w:val="378778A7"/>
    <w:rsid w:val="3B3E029F"/>
    <w:rsid w:val="3E57629F"/>
    <w:rsid w:val="3FF82811"/>
    <w:rsid w:val="41C20435"/>
    <w:rsid w:val="43A65B30"/>
    <w:rsid w:val="46444E02"/>
    <w:rsid w:val="46CE2A3E"/>
    <w:rsid w:val="46FC28D1"/>
    <w:rsid w:val="495018BC"/>
    <w:rsid w:val="4D926F0A"/>
    <w:rsid w:val="4DAC07E1"/>
    <w:rsid w:val="4E5D66A5"/>
    <w:rsid w:val="5031203A"/>
    <w:rsid w:val="522E2075"/>
    <w:rsid w:val="53C61DC4"/>
    <w:rsid w:val="5EB417CE"/>
    <w:rsid w:val="5EBC5245"/>
    <w:rsid w:val="5EEE6FA4"/>
    <w:rsid w:val="5F271AA7"/>
    <w:rsid w:val="64110A78"/>
    <w:rsid w:val="6795241A"/>
    <w:rsid w:val="69067B38"/>
    <w:rsid w:val="6AA95932"/>
    <w:rsid w:val="6F7F3C9B"/>
    <w:rsid w:val="710D3BA7"/>
    <w:rsid w:val="717C4C85"/>
    <w:rsid w:val="73114704"/>
    <w:rsid w:val="74C072C4"/>
    <w:rsid w:val="755B19F6"/>
    <w:rsid w:val="76535197"/>
    <w:rsid w:val="78BA7D55"/>
    <w:rsid w:val="7A992D40"/>
    <w:rsid w:val="7CB25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有理想</cp:lastModifiedBy>
  <dcterms:modified xsi:type="dcterms:W3CDTF">2019-10-22T10:21:07Z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